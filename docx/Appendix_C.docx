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3F9" w:rsidRPr="001A6FD7" w:rsidRDefault="00AC2809" w:rsidP="00205C84">
      <w:pPr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Haul-out behavior and detectability of bearded, ribbon, and spotted seals in the Bering and Chukchi Seas</w:t>
      </w:r>
      <w:r w:rsidR="00E8419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05C84" w:rsidRPr="00AE4C01" w:rsidRDefault="00FA5F5B" w:rsidP="00205C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</w:t>
      </w:r>
      <w:r w:rsidR="00C67626">
        <w:rPr>
          <w:rFonts w:ascii="Times New Roman" w:hAnsi="Times New Roman" w:cs="Times New Roman"/>
          <w:sz w:val="24"/>
          <w:szCs w:val="24"/>
        </w:rPr>
        <w:t>ua</w:t>
      </w:r>
      <w:r>
        <w:rPr>
          <w:rFonts w:ascii="Times New Roman" w:hAnsi="Times New Roman" w:cs="Times New Roman"/>
          <w:sz w:val="24"/>
          <w:szCs w:val="24"/>
        </w:rPr>
        <w:t xml:space="preserve"> M. London</w:t>
      </w:r>
      <w:r w:rsidR="00E8419B">
        <w:rPr>
          <w:rFonts w:ascii="Times New Roman" w:hAnsi="Times New Roman" w:cs="Times New Roman"/>
          <w:sz w:val="24"/>
          <w:szCs w:val="24"/>
        </w:rPr>
        <w:t xml:space="preserve">, </w:t>
      </w:r>
      <w:r w:rsidR="005A69B6">
        <w:rPr>
          <w:rFonts w:ascii="Times New Roman" w:hAnsi="Times New Roman" w:cs="Times New Roman"/>
          <w:sz w:val="24"/>
          <w:szCs w:val="24"/>
        </w:rPr>
        <w:t xml:space="preserve">Paul B. Conn, </w:t>
      </w:r>
      <w:r w:rsidR="00205C84" w:rsidRPr="00AE4C01">
        <w:rPr>
          <w:rFonts w:ascii="Times New Roman" w:hAnsi="Times New Roman" w:cs="Times New Roman"/>
          <w:sz w:val="24"/>
          <w:szCs w:val="24"/>
        </w:rPr>
        <w:t xml:space="preserve">Erin </w:t>
      </w:r>
      <w:r w:rsidR="00177228">
        <w:rPr>
          <w:rFonts w:ascii="Times New Roman" w:hAnsi="Times New Roman" w:cs="Times New Roman"/>
          <w:sz w:val="24"/>
          <w:szCs w:val="24"/>
        </w:rPr>
        <w:t xml:space="preserve">L. </w:t>
      </w:r>
      <w:r w:rsidR="00205C84" w:rsidRPr="00AE4C01">
        <w:rPr>
          <w:rFonts w:ascii="Times New Roman" w:hAnsi="Times New Roman" w:cs="Times New Roman"/>
          <w:sz w:val="24"/>
          <w:szCs w:val="24"/>
        </w:rPr>
        <w:t xml:space="preserve">Richmond, </w:t>
      </w:r>
      <w:r w:rsidR="005A69B6">
        <w:rPr>
          <w:rFonts w:ascii="Times New Roman" w:hAnsi="Times New Roman" w:cs="Times New Roman"/>
          <w:sz w:val="24"/>
          <w:szCs w:val="24"/>
        </w:rPr>
        <w:t xml:space="preserve">Jay M. </w:t>
      </w:r>
      <w:proofErr w:type="spellStart"/>
      <w:r w:rsidR="005A69B6">
        <w:rPr>
          <w:rFonts w:ascii="Times New Roman" w:hAnsi="Times New Roman" w:cs="Times New Roman"/>
          <w:sz w:val="24"/>
          <w:szCs w:val="24"/>
        </w:rPr>
        <w:t>Ver</w:t>
      </w:r>
      <w:proofErr w:type="spellEnd"/>
      <w:r w:rsidR="005A6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9B6">
        <w:rPr>
          <w:rFonts w:ascii="Times New Roman" w:hAnsi="Times New Roman" w:cs="Times New Roman"/>
          <w:sz w:val="24"/>
          <w:szCs w:val="24"/>
        </w:rPr>
        <w:t>Hoef</w:t>
      </w:r>
      <w:proofErr w:type="spellEnd"/>
      <w:r w:rsidR="005A69B6">
        <w:rPr>
          <w:rFonts w:ascii="Times New Roman" w:hAnsi="Times New Roman" w:cs="Times New Roman"/>
          <w:sz w:val="24"/>
          <w:szCs w:val="24"/>
        </w:rPr>
        <w:t xml:space="preserve">, </w:t>
      </w:r>
      <w:r w:rsidR="00903C05">
        <w:rPr>
          <w:rFonts w:ascii="Times New Roman" w:hAnsi="Times New Roman" w:cs="Times New Roman"/>
          <w:sz w:val="24"/>
          <w:szCs w:val="24"/>
        </w:rPr>
        <w:t>Stac</w:t>
      </w:r>
      <w:r w:rsidR="00563079">
        <w:rPr>
          <w:rFonts w:ascii="Times New Roman" w:hAnsi="Times New Roman" w:cs="Times New Roman"/>
          <w:sz w:val="24"/>
          <w:szCs w:val="24"/>
        </w:rPr>
        <w:t>ie Hardy</w:t>
      </w:r>
      <w:r w:rsidR="00903C05">
        <w:rPr>
          <w:rFonts w:ascii="Times New Roman" w:hAnsi="Times New Roman" w:cs="Times New Roman"/>
          <w:sz w:val="24"/>
          <w:szCs w:val="24"/>
        </w:rPr>
        <w:t xml:space="preserve">, </w:t>
      </w:r>
      <w:r w:rsidR="00E47F28">
        <w:rPr>
          <w:rFonts w:ascii="Times New Roman" w:hAnsi="Times New Roman" w:cs="Times New Roman"/>
          <w:sz w:val="24"/>
          <w:szCs w:val="24"/>
        </w:rPr>
        <w:t xml:space="preserve">Irina S. </w:t>
      </w:r>
      <w:proofErr w:type="spellStart"/>
      <w:r w:rsidR="00E47F28">
        <w:rPr>
          <w:rFonts w:ascii="Times New Roman" w:hAnsi="Times New Roman" w:cs="Times New Roman"/>
          <w:sz w:val="24"/>
          <w:szCs w:val="24"/>
        </w:rPr>
        <w:t>Trukhanova</w:t>
      </w:r>
      <w:proofErr w:type="spellEnd"/>
      <w:r w:rsidR="00E47F28">
        <w:rPr>
          <w:rFonts w:ascii="Times New Roman" w:hAnsi="Times New Roman" w:cs="Times New Roman"/>
          <w:sz w:val="24"/>
          <w:szCs w:val="24"/>
        </w:rPr>
        <w:t xml:space="preserve">, </w:t>
      </w:r>
      <w:r w:rsidR="00E8419B">
        <w:rPr>
          <w:rFonts w:ascii="Times New Roman" w:hAnsi="Times New Roman" w:cs="Times New Roman"/>
          <w:sz w:val="24"/>
          <w:szCs w:val="24"/>
        </w:rPr>
        <w:t>Michael C. Cameron</w:t>
      </w:r>
      <w:r w:rsidR="00EF726A" w:rsidRPr="00AE4C01">
        <w:rPr>
          <w:rFonts w:ascii="Times New Roman" w:hAnsi="Times New Roman" w:cs="Times New Roman"/>
          <w:sz w:val="24"/>
          <w:szCs w:val="24"/>
        </w:rPr>
        <w:t xml:space="preserve">, and Peter L. </w:t>
      </w:r>
      <w:proofErr w:type="spellStart"/>
      <w:r w:rsidR="00EF726A" w:rsidRPr="00AE4C01">
        <w:rPr>
          <w:rFonts w:ascii="Times New Roman" w:hAnsi="Times New Roman" w:cs="Times New Roman"/>
          <w:sz w:val="24"/>
          <w:szCs w:val="24"/>
        </w:rPr>
        <w:t>Boveng</w:t>
      </w:r>
      <w:proofErr w:type="spellEnd"/>
    </w:p>
    <w:p w:rsidR="00EF726A" w:rsidRPr="00AE4C01" w:rsidRDefault="00EF726A" w:rsidP="00205C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4C01">
        <w:rPr>
          <w:rFonts w:ascii="Times New Roman" w:hAnsi="Times New Roman" w:cs="Times New Roman"/>
          <w:sz w:val="24"/>
          <w:szCs w:val="24"/>
        </w:rPr>
        <w:t>Marine Mammal Laboratory, Alaska Fisheries Science Center, NOAA-NMFS, 7600 Sand Point Way NE, Seattle, WA 98115 USA</w:t>
      </w:r>
    </w:p>
    <w:p w:rsidR="00EF726A" w:rsidRPr="00AE4C01" w:rsidRDefault="00EF726A" w:rsidP="00205C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4C01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="00E8419B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="00E8419B">
        <w:rPr>
          <w:rFonts w:ascii="Times New Roman" w:hAnsi="Times New Roman" w:cs="Times New Roman"/>
          <w:sz w:val="24"/>
          <w:szCs w:val="24"/>
        </w:rPr>
        <w:t xml:space="preserve"> author TBD (insert email here)</w:t>
      </w: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1A6FD7" w:rsidP="00205C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A6FD7" w:rsidRDefault="00631FAD" w:rsidP="00205C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Appendix </w:t>
      </w:r>
      <w:r w:rsidR="007B5AC0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 xml:space="preserve">.  </w:t>
      </w:r>
      <w:r w:rsidR="007B5AC0">
        <w:rPr>
          <w:rFonts w:ascii="Times New Roman" w:hAnsi="Times New Roman" w:cs="Times New Roman"/>
          <w:b/>
          <w:sz w:val="24"/>
          <w:szCs w:val="24"/>
        </w:rPr>
        <w:t>Additional plots of covariate effects on seal haul-out probabilities.</w:t>
      </w:r>
    </w:p>
    <w:p w:rsidR="006C113B" w:rsidRDefault="006C113B" w:rsidP="00AA09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8308E" w:rsidRPr="00F84653" w:rsidRDefault="007B5AC0" w:rsidP="0038308E">
      <w:pPr>
        <w:spacing w:after="0" w:line="48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Fig C</w:t>
      </w:r>
      <w:r w:rsidR="00C74B63">
        <w:rPr>
          <w:rFonts w:ascii="Times New Roman" w:hAnsi="Times New Roman" w:cs="Times New Roman"/>
          <w:sz w:val="24"/>
          <w:szCs w:val="24"/>
        </w:rPr>
        <w:t xml:space="preserve">1.  </w:t>
      </w:r>
      <w:r w:rsidR="0038308E">
        <w:rPr>
          <w:rFonts w:ascii="Times New Roman" w:hAnsi="Times New Roman" w:cs="Times New Roman"/>
          <w:sz w:val="24"/>
          <w:szCs w:val="24"/>
        </w:rPr>
        <w:t xml:space="preserve">Predicted effect of atmospheric pressure on ribbon </w:t>
      </w:r>
      <w:r w:rsidR="0038308E" w:rsidRPr="00F84653">
        <w:rPr>
          <w:rFonts w:ascii="Times New Roman" w:hAnsi="Times New Roman" w:cs="Times New Roman"/>
          <w:color w:val="000000" w:themeColor="text1"/>
          <w:sz w:val="24"/>
          <w:szCs w:val="24"/>
        </w:rPr>
        <w:t>seal (</w:t>
      </w:r>
      <w:proofErr w:type="spellStart"/>
      <w:r w:rsidR="0038308E" w:rsidRPr="00F84653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Histriophoca</w:t>
      </w:r>
      <w:proofErr w:type="spellEnd"/>
      <w:r w:rsidR="0038308E" w:rsidRPr="00F84653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 xml:space="preserve"> </w:t>
      </w:r>
      <w:proofErr w:type="spellStart"/>
      <w:r w:rsidR="0038308E" w:rsidRPr="00F84653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fasciata</w:t>
      </w:r>
      <w:proofErr w:type="spellEnd"/>
      <w:r w:rsidR="0038308E" w:rsidRPr="00F8465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) haul-out probability, as estimated with a generalized linear mixed pseudo-model.  Predictions </w:t>
      </w:r>
      <w:proofErr w:type="gramStart"/>
      <w:r w:rsidR="0038308E" w:rsidRPr="00F84653">
        <w:rPr>
          <w:rFonts w:ascii="Times New Roman" w:hAnsi="Times New Roman" w:cs="Times New Roman"/>
          <w:color w:val="000000" w:themeColor="text1"/>
          <w:shd w:val="clear" w:color="auto" w:fill="FFFFFF"/>
        </w:rPr>
        <w:t>were made</w:t>
      </w:r>
      <w:proofErr w:type="gramEnd"/>
      <w:r w:rsidR="0038308E" w:rsidRPr="00F8465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by averaging predictions over all values of other covariates (i.e., keeping other environmental covariates constant and varying atmospheric pressure values).</w:t>
      </w:r>
    </w:p>
    <w:p w:rsidR="00C74B63" w:rsidRDefault="0038308E" w:rsidP="003830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6235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bbon_press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5537C0" w:rsidRDefault="005537C0" w:rsidP="005537C0">
      <w:pPr>
        <w:spacing w:after="0" w:line="480" w:lineRule="auto"/>
        <w:rPr>
          <w:rFonts w:ascii="Times New Roman" w:hAnsi="Times New Roman" w:cs="Times New Roman"/>
          <w:color w:val="54545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 C1.  Predicted effect of precipitation on spotted seal</w:t>
      </w:r>
      <w:r w:rsidRPr="00F846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F84653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Phoca</w:t>
      </w:r>
      <w:proofErr w:type="spellEnd"/>
      <w:r w:rsidRPr="00F84653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 xml:space="preserve"> </w:t>
      </w:r>
      <w:proofErr w:type="spellStart"/>
      <w:r w:rsidRPr="00F84653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largha</w:t>
      </w:r>
      <w:proofErr w:type="spellEnd"/>
      <w:r w:rsidRPr="00F8465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) haul-out probability, as estimated with a generalized linear mixed pseudo-model.  Predictions </w:t>
      </w:r>
      <w:proofErr w:type="gramStart"/>
      <w:r w:rsidRPr="00F84653">
        <w:rPr>
          <w:rFonts w:ascii="Times New Roman" w:hAnsi="Times New Roman" w:cs="Times New Roman"/>
          <w:color w:val="000000" w:themeColor="text1"/>
          <w:shd w:val="clear" w:color="auto" w:fill="FFFFFF"/>
        </w:rPr>
        <w:t>were made</w:t>
      </w:r>
      <w:proofErr w:type="gramEnd"/>
      <w:r w:rsidRPr="00F8465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by averaging predictions over all values of other covariates (i.e., keeping other environmental covariates constant and varying precipitation values).</w:t>
      </w:r>
    </w:p>
    <w:p w:rsidR="005537C0" w:rsidRDefault="005537C0" w:rsidP="003830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otted_preci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7C0" w:rsidSect="00CF07FB">
      <w:headerReference w:type="default" r:id="rId9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20C" w:rsidRDefault="0007420C" w:rsidP="002C4093">
      <w:pPr>
        <w:spacing w:after="0" w:line="240" w:lineRule="auto"/>
      </w:pPr>
      <w:r>
        <w:separator/>
      </w:r>
    </w:p>
  </w:endnote>
  <w:endnote w:type="continuationSeparator" w:id="0">
    <w:p w:rsidR="0007420C" w:rsidRDefault="0007420C" w:rsidP="002C4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20C" w:rsidRDefault="0007420C" w:rsidP="002C4093">
      <w:pPr>
        <w:spacing w:after="0" w:line="240" w:lineRule="auto"/>
      </w:pPr>
      <w:r>
        <w:separator/>
      </w:r>
    </w:p>
  </w:footnote>
  <w:footnote w:type="continuationSeparator" w:id="0">
    <w:p w:rsidR="0007420C" w:rsidRDefault="0007420C" w:rsidP="002C4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87346"/>
      <w:docPartObj>
        <w:docPartGallery w:val="Page Numbers (Top of Page)"/>
        <w:docPartUnique/>
      </w:docPartObj>
    </w:sdtPr>
    <w:sdtEndPr/>
    <w:sdtContent>
      <w:p w:rsidR="0038308E" w:rsidRDefault="0038308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63C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8308E" w:rsidRDefault="003830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Ec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9f0d5pzredzezletswrxdvzx5z9z0srst0vw&quot;&gt;My EndNote Library&lt;record-ids&gt;&lt;item&gt;1&lt;/item&gt;&lt;/record-ids&gt;&lt;/item&gt;&lt;/Libraries&gt;"/>
  </w:docVars>
  <w:rsids>
    <w:rsidRoot w:val="00205C84"/>
    <w:rsid w:val="00000B72"/>
    <w:rsid w:val="000012DD"/>
    <w:rsid w:val="0000202D"/>
    <w:rsid w:val="00007C5A"/>
    <w:rsid w:val="00011F3E"/>
    <w:rsid w:val="00012247"/>
    <w:rsid w:val="0001300B"/>
    <w:rsid w:val="00015D65"/>
    <w:rsid w:val="0001754A"/>
    <w:rsid w:val="00020754"/>
    <w:rsid w:val="00025847"/>
    <w:rsid w:val="000260AF"/>
    <w:rsid w:val="0002697B"/>
    <w:rsid w:val="000311C9"/>
    <w:rsid w:val="00033F9D"/>
    <w:rsid w:val="00035A79"/>
    <w:rsid w:val="00037771"/>
    <w:rsid w:val="0004060E"/>
    <w:rsid w:val="00040D38"/>
    <w:rsid w:val="000446B9"/>
    <w:rsid w:val="00044D17"/>
    <w:rsid w:val="00047368"/>
    <w:rsid w:val="00053DF3"/>
    <w:rsid w:val="00061E10"/>
    <w:rsid w:val="0006236C"/>
    <w:rsid w:val="0006469D"/>
    <w:rsid w:val="00066175"/>
    <w:rsid w:val="00071A98"/>
    <w:rsid w:val="0007420C"/>
    <w:rsid w:val="0007446B"/>
    <w:rsid w:val="000816B9"/>
    <w:rsid w:val="00084EA8"/>
    <w:rsid w:val="00086BC1"/>
    <w:rsid w:val="000916A4"/>
    <w:rsid w:val="00091D89"/>
    <w:rsid w:val="00094E87"/>
    <w:rsid w:val="000B115C"/>
    <w:rsid w:val="000B5217"/>
    <w:rsid w:val="000B53D1"/>
    <w:rsid w:val="000B57B4"/>
    <w:rsid w:val="000B6C42"/>
    <w:rsid w:val="000C1FC2"/>
    <w:rsid w:val="000D0DB4"/>
    <w:rsid w:val="000D3D89"/>
    <w:rsid w:val="000D4586"/>
    <w:rsid w:val="000D5084"/>
    <w:rsid w:val="000D7267"/>
    <w:rsid w:val="000E6FFA"/>
    <w:rsid w:val="000F3006"/>
    <w:rsid w:val="000F50B9"/>
    <w:rsid w:val="000F6A1B"/>
    <w:rsid w:val="00103440"/>
    <w:rsid w:val="0011335A"/>
    <w:rsid w:val="00114B41"/>
    <w:rsid w:val="00132757"/>
    <w:rsid w:val="001329EF"/>
    <w:rsid w:val="00136645"/>
    <w:rsid w:val="001378BD"/>
    <w:rsid w:val="00141CF5"/>
    <w:rsid w:val="00146395"/>
    <w:rsid w:val="00152865"/>
    <w:rsid w:val="00154160"/>
    <w:rsid w:val="0016338B"/>
    <w:rsid w:val="00171765"/>
    <w:rsid w:val="0017335F"/>
    <w:rsid w:val="00173EF1"/>
    <w:rsid w:val="00176758"/>
    <w:rsid w:val="00177228"/>
    <w:rsid w:val="00180E97"/>
    <w:rsid w:val="001811B7"/>
    <w:rsid w:val="001829F3"/>
    <w:rsid w:val="0018475A"/>
    <w:rsid w:val="00186571"/>
    <w:rsid w:val="00186A69"/>
    <w:rsid w:val="00186ED4"/>
    <w:rsid w:val="00191CD6"/>
    <w:rsid w:val="00193AD4"/>
    <w:rsid w:val="001A2649"/>
    <w:rsid w:val="001A6FD7"/>
    <w:rsid w:val="001B0DAF"/>
    <w:rsid w:val="001B2CD9"/>
    <w:rsid w:val="001B353E"/>
    <w:rsid w:val="001B3AE4"/>
    <w:rsid w:val="001B416C"/>
    <w:rsid w:val="001C0AF2"/>
    <w:rsid w:val="001C1010"/>
    <w:rsid w:val="001C3318"/>
    <w:rsid w:val="001C3413"/>
    <w:rsid w:val="001C44E1"/>
    <w:rsid w:val="001C5A39"/>
    <w:rsid w:val="001C71E9"/>
    <w:rsid w:val="001D25B7"/>
    <w:rsid w:val="001D7D14"/>
    <w:rsid w:val="001E0BCC"/>
    <w:rsid w:val="001E345E"/>
    <w:rsid w:val="001E4A18"/>
    <w:rsid w:val="001E7D1F"/>
    <w:rsid w:val="001F2D1F"/>
    <w:rsid w:val="001F2DD1"/>
    <w:rsid w:val="001F3E3E"/>
    <w:rsid w:val="00204355"/>
    <w:rsid w:val="002054E8"/>
    <w:rsid w:val="00205C84"/>
    <w:rsid w:val="002172FD"/>
    <w:rsid w:val="00220E1E"/>
    <w:rsid w:val="0022446E"/>
    <w:rsid w:val="0023234A"/>
    <w:rsid w:val="00235AAC"/>
    <w:rsid w:val="00242677"/>
    <w:rsid w:val="0024350E"/>
    <w:rsid w:val="002438F8"/>
    <w:rsid w:val="00253402"/>
    <w:rsid w:val="00254169"/>
    <w:rsid w:val="002564C7"/>
    <w:rsid w:val="00257E05"/>
    <w:rsid w:val="002629DE"/>
    <w:rsid w:val="00267037"/>
    <w:rsid w:val="0028039C"/>
    <w:rsid w:val="00291B36"/>
    <w:rsid w:val="00291E1B"/>
    <w:rsid w:val="0029679D"/>
    <w:rsid w:val="00297434"/>
    <w:rsid w:val="002A32F2"/>
    <w:rsid w:val="002A7839"/>
    <w:rsid w:val="002B171A"/>
    <w:rsid w:val="002C2EF1"/>
    <w:rsid w:val="002C4093"/>
    <w:rsid w:val="002C548C"/>
    <w:rsid w:val="002D6F5E"/>
    <w:rsid w:val="002F0133"/>
    <w:rsid w:val="002F42C7"/>
    <w:rsid w:val="002F6AD3"/>
    <w:rsid w:val="00300A2C"/>
    <w:rsid w:val="0030669B"/>
    <w:rsid w:val="00306AAD"/>
    <w:rsid w:val="00311C3F"/>
    <w:rsid w:val="00311C6F"/>
    <w:rsid w:val="00313021"/>
    <w:rsid w:val="003152F1"/>
    <w:rsid w:val="0031540C"/>
    <w:rsid w:val="00321E6F"/>
    <w:rsid w:val="00321FC0"/>
    <w:rsid w:val="0032530E"/>
    <w:rsid w:val="0032598C"/>
    <w:rsid w:val="003311A9"/>
    <w:rsid w:val="003350F2"/>
    <w:rsid w:val="00343609"/>
    <w:rsid w:val="003457E6"/>
    <w:rsid w:val="00361DD7"/>
    <w:rsid w:val="003644BB"/>
    <w:rsid w:val="00366E46"/>
    <w:rsid w:val="00370D7C"/>
    <w:rsid w:val="00382E20"/>
    <w:rsid w:val="0038308E"/>
    <w:rsid w:val="00385280"/>
    <w:rsid w:val="003932FC"/>
    <w:rsid w:val="00395496"/>
    <w:rsid w:val="003A0667"/>
    <w:rsid w:val="003A4A1A"/>
    <w:rsid w:val="003A59B6"/>
    <w:rsid w:val="003B0357"/>
    <w:rsid w:val="003C47ED"/>
    <w:rsid w:val="003C7B8A"/>
    <w:rsid w:val="003E01F4"/>
    <w:rsid w:val="003E194D"/>
    <w:rsid w:val="003E58F7"/>
    <w:rsid w:val="003F058F"/>
    <w:rsid w:val="00403503"/>
    <w:rsid w:val="0041110D"/>
    <w:rsid w:val="004142F4"/>
    <w:rsid w:val="004204CA"/>
    <w:rsid w:val="004243BF"/>
    <w:rsid w:val="00430269"/>
    <w:rsid w:val="0043281A"/>
    <w:rsid w:val="00433721"/>
    <w:rsid w:val="00440F7B"/>
    <w:rsid w:val="00452A7C"/>
    <w:rsid w:val="004533A6"/>
    <w:rsid w:val="00456F8F"/>
    <w:rsid w:val="004572A8"/>
    <w:rsid w:val="00460199"/>
    <w:rsid w:val="0046184F"/>
    <w:rsid w:val="00461A62"/>
    <w:rsid w:val="00463246"/>
    <w:rsid w:val="00463A33"/>
    <w:rsid w:val="0046552C"/>
    <w:rsid w:val="00475826"/>
    <w:rsid w:val="00481593"/>
    <w:rsid w:val="00481857"/>
    <w:rsid w:val="00485C12"/>
    <w:rsid w:val="00486CAB"/>
    <w:rsid w:val="004A0AEC"/>
    <w:rsid w:val="004A124F"/>
    <w:rsid w:val="004B1826"/>
    <w:rsid w:val="004B7634"/>
    <w:rsid w:val="004B7B0D"/>
    <w:rsid w:val="004C0AB6"/>
    <w:rsid w:val="004C134E"/>
    <w:rsid w:val="004C3175"/>
    <w:rsid w:val="004C3458"/>
    <w:rsid w:val="004D22D9"/>
    <w:rsid w:val="004D31FB"/>
    <w:rsid w:val="004D672B"/>
    <w:rsid w:val="004E5D07"/>
    <w:rsid w:val="004F01A7"/>
    <w:rsid w:val="004F0D87"/>
    <w:rsid w:val="004F2AD1"/>
    <w:rsid w:val="004F49EE"/>
    <w:rsid w:val="004F65C8"/>
    <w:rsid w:val="00500CEF"/>
    <w:rsid w:val="00503457"/>
    <w:rsid w:val="0050783D"/>
    <w:rsid w:val="00513E03"/>
    <w:rsid w:val="00514EB3"/>
    <w:rsid w:val="0051500F"/>
    <w:rsid w:val="00520B84"/>
    <w:rsid w:val="00522AFA"/>
    <w:rsid w:val="0052304B"/>
    <w:rsid w:val="0053516C"/>
    <w:rsid w:val="0053608C"/>
    <w:rsid w:val="005376C0"/>
    <w:rsid w:val="00546427"/>
    <w:rsid w:val="00551239"/>
    <w:rsid w:val="00551B2A"/>
    <w:rsid w:val="005537C0"/>
    <w:rsid w:val="00553911"/>
    <w:rsid w:val="00563079"/>
    <w:rsid w:val="00565525"/>
    <w:rsid w:val="00566B47"/>
    <w:rsid w:val="005675C7"/>
    <w:rsid w:val="005812E5"/>
    <w:rsid w:val="00596002"/>
    <w:rsid w:val="00596B38"/>
    <w:rsid w:val="00597AC8"/>
    <w:rsid w:val="005A05ED"/>
    <w:rsid w:val="005A69B6"/>
    <w:rsid w:val="005B3EF4"/>
    <w:rsid w:val="005B582C"/>
    <w:rsid w:val="005B5BDD"/>
    <w:rsid w:val="005C44B9"/>
    <w:rsid w:val="005C5E0B"/>
    <w:rsid w:val="005D3E25"/>
    <w:rsid w:val="005D5A06"/>
    <w:rsid w:val="005E0728"/>
    <w:rsid w:val="005E6653"/>
    <w:rsid w:val="005E7FF5"/>
    <w:rsid w:val="005F40E7"/>
    <w:rsid w:val="00602A58"/>
    <w:rsid w:val="0060566A"/>
    <w:rsid w:val="00611D70"/>
    <w:rsid w:val="00617D71"/>
    <w:rsid w:val="00624166"/>
    <w:rsid w:val="00631FAD"/>
    <w:rsid w:val="00634D4E"/>
    <w:rsid w:val="00637820"/>
    <w:rsid w:val="00640834"/>
    <w:rsid w:val="006448FD"/>
    <w:rsid w:val="00645AB4"/>
    <w:rsid w:val="00650B83"/>
    <w:rsid w:val="00651B21"/>
    <w:rsid w:val="00652743"/>
    <w:rsid w:val="0065658B"/>
    <w:rsid w:val="00663CAC"/>
    <w:rsid w:val="00664A11"/>
    <w:rsid w:val="0066604B"/>
    <w:rsid w:val="00666E69"/>
    <w:rsid w:val="00671BE3"/>
    <w:rsid w:val="00676314"/>
    <w:rsid w:val="006816C4"/>
    <w:rsid w:val="00682638"/>
    <w:rsid w:val="006830B9"/>
    <w:rsid w:val="00683E72"/>
    <w:rsid w:val="00684CDC"/>
    <w:rsid w:val="00685568"/>
    <w:rsid w:val="00686909"/>
    <w:rsid w:val="00695050"/>
    <w:rsid w:val="00696B5F"/>
    <w:rsid w:val="006A08E1"/>
    <w:rsid w:val="006A1142"/>
    <w:rsid w:val="006A39D0"/>
    <w:rsid w:val="006B05A8"/>
    <w:rsid w:val="006B2FE2"/>
    <w:rsid w:val="006B3238"/>
    <w:rsid w:val="006B3D5A"/>
    <w:rsid w:val="006B4501"/>
    <w:rsid w:val="006B75AC"/>
    <w:rsid w:val="006C111B"/>
    <w:rsid w:val="006C113B"/>
    <w:rsid w:val="006C39A0"/>
    <w:rsid w:val="006C687F"/>
    <w:rsid w:val="006D3216"/>
    <w:rsid w:val="006D6425"/>
    <w:rsid w:val="006D6C7B"/>
    <w:rsid w:val="006D7EE7"/>
    <w:rsid w:val="006F2B97"/>
    <w:rsid w:val="00701EF7"/>
    <w:rsid w:val="00702752"/>
    <w:rsid w:val="00705D7B"/>
    <w:rsid w:val="007079F8"/>
    <w:rsid w:val="00713408"/>
    <w:rsid w:val="007147F6"/>
    <w:rsid w:val="007219A6"/>
    <w:rsid w:val="007220A5"/>
    <w:rsid w:val="0072231B"/>
    <w:rsid w:val="00722C32"/>
    <w:rsid w:val="0072560A"/>
    <w:rsid w:val="00726803"/>
    <w:rsid w:val="0073571F"/>
    <w:rsid w:val="00735B42"/>
    <w:rsid w:val="007360DB"/>
    <w:rsid w:val="00737052"/>
    <w:rsid w:val="00737AF5"/>
    <w:rsid w:val="0074202B"/>
    <w:rsid w:val="00742559"/>
    <w:rsid w:val="00742720"/>
    <w:rsid w:val="00745707"/>
    <w:rsid w:val="00745C7E"/>
    <w:rsid w:val="00746E6B"/>
    <w:rsid w:val="0074775A"/>
    <w:rsid w:val="00751406"/>
    <w:rsid w:val="0075347E"/>
    <w:rsid w:val="007556DE"/>
    <w:rsid w:val="00757AC2"/>
    <w:rsid w:val="00762EEF"/>
    <w:rsid w:val="0076321F"/>
    <w:rsid w:val="00771D7A"/>
    <w:rsid w:val="00773D31"/>
    <w:rsid w:val="00775AA5"/>
    <w:rsid w:val="007802D5"/>
    <w:rsid w:val="00781675"/>
    <w:rsid w:val="0078709E"/>
    <w:rsid w:val="00792ED1"/>
    <w:rsid w:val="00796CAD"/>
    <w:rsid w:val="00797152"/>
    <w:rsid w:val="00797C7A"/>
    <w:rsid w:val="007A033E"/>
    <w:rsid w:val="007A3AE1"/>
    <w:rsid w:val="007B04B0"/>
    <w:rsid w:val="007B4034"/>
    <w:rsid w:val="007B5AC0"/>
    <w:rsid w:val="007B7401"/>
    <w:rsid w:val="007C021C"/>
    <w:rsid w:val="007D3669"/>
    <w:rsid w:val="007D4306"/>
    <w:rsid w:val="007E1867"/>
    <w:rsid w:val="007E52D9"/>
    <w:rsid w:val="007F20B7"/>
    <w:rsid w:val="007F582A"/>
    <w:rsid w:val="0080034D"/>
    <w:rsid w:val="00803B1E"/>
    <w:rsid w:val="00804E7D"/>
    <w:rsid w:val="008239AF"/>
    <w:rsid w:val="00824A45"/>
    <w:rsid w:val="00825863"/>
    <w:rsid w:val="00832EFC"/>
    <w:rsid w:val="00833EDB"/>
    <w:rsid w:val="0083649C"/>
    <w:rsid w:val="00840843"/>
    <w:rsid w:val="00841685"/>
    <w:rsid w:val="008508DD"/>
    <w:rsid w:val="00856CA8"/>
    <w:rsid w:val="00861442"/>
    <w:rsid w:val="0086173A"/>
    <w:rsid w:val="00872213"/>
    <w:rsid w:val="008728CE"/>
    <w:rsid w:val="008739DC"/>
    <w:rsid w:val="00876299"/>
    <w:rsid w:val="00880E06"/>
    <w:rsid w:val="0088146A"/>
    <w:rsid w:val="008825AD"/>
    <w:rsid w:val="008900CA"/>
    <w:rsid w:val="00890F1A"/>
    <w:rsid w:val="00892696"/>
    <w:rsid w:val="008976B8"/>
    <w:rsid w:val="008A0377"/>
    <w:rsid w:val="008A11B2"/>
    <w:rsid w:val="008A422E"/>
    <w:rsid w:val="008A497D"/>
    <w:rsid w:val="008A563F"/>
    <w:rsid w:val="008A7FAC"/>
    <w:rsid w:val="008B01D9"/>
    <w:rsid w:val="008B17EC"/>
    <w:rsid w:val="008B7318"/>
    <w:rsid w:val="008C3FCA"/>
    <w:rsid w:val="008C46FF"/>
    <w:rsid w:val="008C58D4"/>
    <w:rsid w:val="008C6A14"/>
    <w:rsid w:val="008D1958"/>
    <w:rsid w:val="008D7E73"/>
    <w:rsid w:val="008E0F3D"/>
    <w:rsid w:val="008E2465"/>
    <w:rsid w:val="008E3095"/>
    <w:rsid w:val="008E392A"/>
    <w:rsid w:val="008E3964"/>
    <w:rsid w:val="008F5828"/>
    <w:rsid w:val="008F73F9"/>
    <w:rsid w:val="00901009"/>
    <w:rsid w:val="00903C05"/>
    <w:rsid w:val="009043A1"/>
    <w:rsid w:val="00925DF1"/>
    <w:rsid w:val="0093199F"/>
    <w:rsid w:val="00932CE8"/>
    <w:rsid w:val="00937414"/>
    <w:rsid w:val="009407F7"/>
    <w:rsid w:val="00944A97"/>
    <w:rsid w:val="00950102"/>
    <w:rsid w:val="00953432"/>
    <w:rsid w:val="0095480D"/>
    <w:rsid w:val="009578F0"/>
    <w:rsid w:val="00971C4C"/>
    <w:rsid w:val="00977B33"/>
    <w:rsid w:val="00986EBF"/>
    <w:rsid w:val="00987BED"/>
    <w:rsid w:val="0099115C"/>
    <w:rsid w:val="009911F1"/>
    <w:rsid w:val="0099283E"/>
    <w:rsid w:val="009931C0"/>
    <w:rsid w:val="0099512C"/>
    <w:rsid w:val="0099558C"/>
    <w:rsid w:val="00997C14"/>
    <w:rsid w:val="00997D19"/>
    <w:rsid w:val="009A387C"/>
    <w:rsid w:val="009A7A78"/>
    <w:rsid w:val="009B0AB3"/>
    <w:rsid w:val="009B1204"/>
    <w:rsid w:val="009B2B4B"/>
    <w:rsid w:val="009B3F89"/>
    <w:rsid w:val="009B4663"/>
    <w:rsid w:val="009B510C"/>
    <w:rsid w:val="009C1CA5"/>
    <w:rsid w:val="009D6E67"/>
    <w:rsid w:val="009E0EFC"/>
    <w:rsid w:val="009E6647"/>
    <w:rsid w:val="009F1C9B"/>
    <w:rsid w:val="009F5CA3"/>
    <w:rsid w:val="00A1449B"/>
    <w:rsid w:val="00A15B3B"/>
    <w:rsid w:val="00A161A7"/>
    <w:rsid w:val="00A21242"/>
    <w:rsid w:val="00A225DF"/>
    <w:rsid w:val="00A22E23"/>
    <w:rsid w:val="00A2341D"/>
    <w:rsid w:val="00A2469D"/>
    <w:rsid w:val="00A26708"/>
    <w:rsid w:val="00A2791F"/>
    <w:rsid w:val="00A27B26"/>
    <w:rsid w:val="00A308D3"/>
    <w:rsid w:val="00A4239E"/>
    <w:rsid w:val="00A46E89"/>
    <w:rsid w:val="00A54DFB"/>
    <w:rsid w:val="00A60E79"/>
    <w:rsid w:val="00A6225A"/>
    <w:rsid w:val="00A70254"/>
    <w:rsid w:val="00A72BD2"/>
    <w:rsid w:val="00A73757"/>
    <w:rsid w:val="00A73CFE"/>
    <w:rsid w:val="00A83F49"/>
    <w:rsid w:val="00A872B0"/>
    <w:rsid w:val="00A94AC2"/>
    <w:rsid w:val="00AA0991"/>
    <w:rsid w:val="00AB3767"/>
    <w:rsid w:val="00AC2809"/>
    <w:rsid w:val="00AC5104"/>
    <w:rsid w:val="00AD7BCC"/>
    <w:rsid w:val="00AE4C01"/>
    <w:rsid w:val="00AE7368"/>
    <w:rsid w:val="00AF02FC"/>
    <w:rsid w:val="00AF0F14"/>
    <w:rsid w:val="00AF259D"/>
    <w:rsid w:val="00B004E3"/>
    <w:rsid w:val="00B06EBE"/>
    <w:rsid w:val="00B14A67"/>
    <w:rsid w:val="00B14E2C"/>
    <w:rsid w:val="00B16824"/>
    <w:rsid w:val="00B20506"/>
    <w:rsid w:val="00B209C0"/>
    <w:rsid w:val="00B20E42"/>
    <w:rsid w:val="00B42E53"/>
    <w:rsid w:val="00B431F5"/>
    <w:rsid w:val="00B44D84"/>
    <w:rsid w:val="00B4555F"/>
    <w:rsid w:val="00B51887"/>
    <w:rsid w:val="00B52752"/>
    <w:rsid w:val="00B53200"/>
    <w:rsid w:val="00B55A32"/>
    <w:rsid w:val="00B74F4D"/>
    <w:rsid w:val="00B81A7A"/>
    <w:rsid w:val="00B82FE6"/>
    <w:rsid w:val="00B84159"/>
    <w:rsid w:val="00B85B6D"/>
    <w:rsid w:val="00B860CC"/>
    <w:rsid w:val="00B86C22"/>
    <w:rsid w:val="00B92958"/>
    <w:rsid w:val="00B9328B"/>
    <w:rsid w:val="00B93564"/>
    <w:rsid w:val="00B96857"/>
    <w:rsid w:val="00BA6079"/>
    <w:rsid w:val="00BB1643"/>
    <w:rsid w:val="00BB5D93"/>
    <w:rsid w:val="00BB69DC"/>
    <w:rsid w:val="00BD7D37"/>
    <w:rsid w:val="00BE07BD"/>
    <w:rsid w:val="00BE6351"/>
    <w:rsid w:val="00BF3943"/>
    <w:rsid w:val="00BF4A40"/>
    <w:rsid w:val="00BF4FAA"/>
    <w:rsid w:val="00C02052"/>
    <w:rsid w:val="00C05B97"/>
    <w:rsid w:val="00C07EAF"/>
    <w:rsid w:val="00C10683"/>
    <w:rsid w:val="00C10F8D"/>
    <w:rsid w:val="00C12BA1"/>
    <w:rsid w:val="00C176B5"/>
    <w:rsid w:val="00C21D97"/>
    <w:rsid w:val="00C21F88"/>
    <w:rsid w:val="00C26A1B"/>
    <w:rsid w:val="00C3138E"/>
    <w:rsid w:val="00C3262F"/>
    <w:rsid w:val="00C34129"/>
    <w:rsid w:val="00C357F2"/>
    <w:rsid w:val="00C421AA"/>
    <w:rsid w:val="00C45FEC"/>
    <w:rsid w:val="00C54DE6"/>
    <w:rsid w:val="00C57435"/>
    <w:rsid w:val="00C67070"/>
    <w:rsid w:val="00C67626"/>
    <w:rsid w:val="00C7405F"/>
    <w:rsid w:val="00C74B63"/>
    <w:rsid w:val="00C80412"/>
    <w:rsid w:val="00C81954"/>
    <w:rsid w:val="00C82C31"/>
    <w:rsid w:val="00C83AE3"/>
    <w:rsid w:val="00C846AE"/>
    <w:rsid w:val="00C8645D"/>
    <w:rsid w:val="00C9123D"/>
    <w:rsid w:val="00C91A1C"/>
    <w:rsid w:val="00C93293"/>
    <w:rsid w:val="00C9331F"/>
    <w:rsid w:val="00CA25DC"/>
    <w:rsid w:val="00CB0E2C"/>
    <w:rsid w:val="00CB14FA"/>
    <w:rsid w:val="00CC1019"/>
    <w:rsid w:val="00CC30F0"/>
    <w:rsid w:val="00CC3E1C"/>
    <w:rsid w:val="00CC528E"/>
    <w:rsid w:val="00CD1451"/>
    <w:rsid w:val="00CD2CEE"/>
    <w:rsid w:val="00CD6FF5"/>
    <w:rsid w:val="00CE1301"/>
    <w:rsid w:val="00CE1BDF"/>
    <w:rsid w:val="00CE57B0"/>
    <w:rsid w:val="00CF07FB"/>
    <w:rsid w:val="00CF0CB2"/>
    <w:rsid w:val="00CF2896"/>
    <w:rsid w:val="00D04D93"/>
    <w:rsid w:val="00D169C1"/>
    <w:rsid w:val="00D2219F"/>
    <w:rsid w:val="00D23907"/>
    <w:rsid w:val="00D255FB"/>
    <w:rsid w:val="00D27715"/>
    <w:rsid w:val="00D34AA9"/>
    <w:rsid w:val="00D34AC6"/>
    <w:rsid w:val="00D35567"/>
    <w:rsid w:val="00D3777F"/>
    <w:rsid w:val="00D437BC"/>
    <w:rsid w:val="00D47C93"/>
    <w:rsid w:val="00D57C32"/>
    <w:rsid w:val="00D62A46"/>
    <w:rsid w:val="00D7102A"/>
    <w:rsid w:val="00D7313C"/>
    <w:rsid w:val="00D73C59"/>
    <w:rsid w:val="00D749B1"/>
    <w:rsid w:val="00D75F44"/>
    <w:rsid w:val="00D763C4"/>
    <w:rsid w:val="00D80C78"/>
    <w:rsid w:val="00D81EF5"/>
    <w:rsid w:val="00D855D3"/>
    <w:rsid w:val="00D90E51"/>
    <w:rsid w:val="00D91F86"/>
    <w:rsid w:val="00D92598"/>
    <w:rsid w:val="00D965F7"/>
    <w:rsid w:val="00DA2165"/>
    <w:rsid w:val="00DA74AE"/>
    <w:rsid w:val="00DB1831"/>
    <w:rsid w:val="00DB3E39"/>
    <w:rsid w:val="00DB3F0D"/>
    <w:rsid w:val="00DB5A0D"/>
    <w:rsid w:val="00DC23E9"/>
    <w:rsid w:val="00DC2589"/>
    <w:rsid w:val="00DC334D"/>
    <w:rsid w:val="00DC54D0"/>
    <w:rsid w:val="00DC6588"/>
    <w:rsid w:val="00DC6C6B"/>
    <w:rsid w:val="00DD4844"/>
    <w:rsid w:val="00DD7412"/>
    <w:rsid w:val="00DE110E"/>
    <w:rsid w:val="00DE43D9"/>
    <w:rsid w:val="00DE54F5"/>
    <w:rsid w:val="00DF147C"/>
    <w:rsid w:val="00DF1EAB"/>
    <w:rsid w:val="00DF2B53"/>
    <w:rsid w:val="00E01483"/>
    <w:rsid w:val="00E01AD2"/>
    <w:rsid w:val="00E02DB4"/>
    <w:rsid w:val="00E03386"/>
    <w:rsid w:val="00E11D42"/>
    <w:rsid w:val="00E20C46"/>
    <w:rsid w:val="00E307FF"/>
    <w:rsid w:val="00E366FE"/>
    <w:rsid w:val="00E37A96"/>
    <w:rsid w:val="00E40A0E"/>
    <w:rsid w:val="00E458C5"/>
    <w:rsid w:val="00E47F28"/>
    <w:rsid w:val="00E508DA"/>
    <w:rsid w:val="00E578CD"/>
    <w:rsid w:val="00E61E11"/>
    <w:rsid w:val="00E622E2"/>
    <w:rsid w:val="00E63300"/>
    <w:rsid w:val="00E64E3A"/>
    <w:rsid w:val="00E676BF"/>
    <w:rsid w:val="00E748D6"/>
    <w:rsid w:val="00E759D4"/>
    <w:rsid w:val="00E83660"/>
    <w:rsid w:val="00E8419B"/>
    <w:rsid w:val="00E85C74"/>
    <w:rsid w:val="00E86BAA"/>
    <w:rsid w:val="00E872AD"/>
    <w:rsid w:val="00E90CA3"/>
    <w:rsid w:val="00E93367"/>
    <w:rsid w:val="00E96B0B"/>
    <w:rsid w:val="00E97E8D"/>
    <w:rsid w:val="00EA4518"/>
    <w:rsid w:val="00EB1053"/>
    <w:rsid w:val="00EB1FEA"/>
    <w:rsid w:val="00EB58D8"/>
    <w:rsid w:val="00EB6E0D"/>
    <w:rsid w:val="00EC0933"/>
    <w:rsid w:val="00EC73AE"/>
    <w:rsid w:val="00ED0C45"/>
    <w:rsid w:val="00ED13F3"/>
    <w:rsid w:val="00ED63AF"/>
    <w:rsid w:val="00EE3A9D"/>
    <w:rsid w:val="00EE40F1"/>
    <w:rsid w:val="00EE4930"/>
    <w:rsid w:val="00EF39B1"/>
    <w:rsid w:val="00EF6524"/>
    <w:rsid w:val="00EF726A"/>
    <w:rsid w:val="00F01A3C"/>
    <w:rsid w:val="00F033C7"/>
    <w:rsid w:val="00F0743A"/>
    <w:rsid w:val="00F15AE7"/>
    <w:rsid w:val="00F24190"/>
    <w:rsid w:val="00F33187"/>
    <w:rsid w:val="00F34382"/>
    <w:rsid w:val="00F355A8"/>
    <w:rsid w:val="00F3690A"/>
    <w:rsid w:val="00F40E95"/>
    <w:rsid w:val="00F42B9C"/>
    <w:rsid w:val="00F43891"/>
    <w:rsid w:val="00F43A44"/>
    <w:rsid w:val="00F4665A"/>
    <w:rsid w:val="00F46D58"/>
    <w:rsid w:val="00F52FF6"/>
    <w:rsid w:val="00F547AB"/>
    <w:rsid w:val="00F73C48"/>
    <w:rsid w:val="00F75848"/>
    <w:rsid w:val="00F75E08"/>
    <w:rsid w:val="00F76CFC"/>
    <w:rsid w:val="00F80163"/>
    <w:rsid w:val="00F84653"/>
    <w:rsid w:val="00F84F0C"/>
    <w:rsid w:val="00F858AF"/>
    <w:rsid w:val="00F864F3"/>
    <w:rsid w:val="00F907F6"/>
    <w:rsid w:val="00F93E85"/>
    <w:rsid w:val="00F9797E"/>
    <w:rsid w:val="00FA5F5B"/>
    <w:rsid w:val="00FC266A"/>
    <w:rsid w:val="00FC4F24"/>
    <w:rsid w:val="00FC640D"/>
    <w:rsid w:val="00FD25AD"/>
    <w:rsid w:val="00FD676A"/>
    <w:rsid w:val="00FD6D1C"/>
    <w:rsid w:val="00FE1C53"/>
    <w:rsid w:val="00FE2D7A"/>
    <w:rsid w:val="00FE3913"/>
    <w:rsid w:val="00FE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9987AC6-0700-42D1-9DB0-0A2A7B48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47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7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7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7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47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7E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05B9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E4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4C0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DC25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9043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1A6FD7"/>
  </w:style>
  <w:style w:type="paragraph" w:styleId="Header">
    <w:name w:val="header"/>
    <w:basedOn w:val="Normal"/>
    <w:link w:val="HeaderChar"/>
    <w:uiPriority w:val="99"/>
    <w:unhideWhenUsed/>
    <w:rsid w:val="002C4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093"/>
  </w:style>
  <w:style w:type="paragraph" w:styleId="Footer">
    <w:name w:val="footer"/>
    <w:basedOn w:val="Normal"/>
    <w:link w:val="FooterChar"/>
    <w:uiPriority w:val="99"/>
    <w:semiHidden/>
    <w:unhideWhenUsed/>
    <w:rsid w:val="002C4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4093"/>
  </w:style>
  <w:style w:type="paragraph" w:styleId="Caption">
    <w:name w:val="caption"/>
    <w:basedOn w:val="Normal"/>
    <w:next w:val="Normal"/>
    <w:uiPriority w:val="35"/>
    <w:unhideWhenUsed/>
    <w:qFormat/>
    <w:rsid w:val="00A83F49"/>
    <w:pPr>
      <w:spacing w:line="240" w:lineRule="auto"/>
    </w:pPr>
    <w:rPr>
      <w:rFonts w:eastAsiaTheme="minorHAnsi"/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E94D7-4262-406E-9DD2-3D348413D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356136</Template>
  <TotalTime>27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Fisheries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McClintock</dc:creator>
  <cp:keywords/>
  <dc:description/>
  <cp:lastModifiedBy>Paul.Conn</cp:lastModifiedBy>
  <cp:revision>3</cp:revision>
  <cp:lastPrinted>2014-05-22T22:11:00Z</cp:lastPrinted>
  <dcterms:created xsi:type="dcterms:W3CDTF">2018-04-10T22:01:00Z</dcterms:created>
  <dcterms:modified xsi:type="dcterms:W3CDTF">2018-11-08T17:15:00Z</dcterms:modified>
</cp:coreProperties>
</file>